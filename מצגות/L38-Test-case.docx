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AE00" w14:textId="3BFC9187" w:rsidR="007D0F43" w:rsidRP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bidiVisual/>
        <w:tblW w:w="1001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39"/>
        <w:gridCol w:w="2179"/>
        <w:gridCol w:w="2504"/>
        <w:gridCol w:w="2012"/>
        <w:gridCol w:w="818"/>
        <w:gridCol w:w="1260"/>
      </w:tblGrid>
      <w:tr w:rsidR="007D0F43" w:rsidRPr="00841048" w14:paraId="422D0452" w14:textId="77777777" w:rsidTr="00841048">
        <w:trPr>
          <w:cantSplit/>
          <w:trHeight w:val="669"/>
          <w:tblHeader/>
          <w:jc w:val="center"/>
        </w:trPr>
        <w:tc>
          <w:tcPr>
            <w:tcW w:w="123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תוצאה בפועל</w:t>
            </w:r>
          </w:p>
        </w:tc>
        <w:tc>
          <w:tcPr>
            <w:tcW w:w="20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תוצאה צפויה</w:t>
            </w:r>
          </w:p>
        </w:tc>
        <w:tc>
          <w:tcPr>
            <w:tcW w:w="8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7D0F43" w:rsidRPr="00841048" w14:paraId="458F4FA5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1C81C4E4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שם ושם משפחה תקינים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396B3333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27A38AC0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8E1A2E" w14:textId="327AAAD2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קיבל </w:t>
            </w: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ספרות בשם</w:t>
            </w:r>
          </w:p>
        </w:tc>
      </w:tr>
      <w:tr w:rsidR="007D0F43" w:rsidRPr="00841048" w14:paraId="3EBD7F5F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F4D60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82CF2" w14:textId="6097F33B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שם ושם משפחה לא תקינים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2E4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96F5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19874" w14:textId="0397F5F7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25BE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783D1854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C2520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8E64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אימייל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7580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A139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F318C" w14:textId="1A9B82E5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DC9497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58085715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B468D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68C4" w14:textId="405B181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אימייל לא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5DD0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C32D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8882D" w14:textId="4B45D6D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D0727" w14:textId="0884E481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קיבל </w:t>
            </w: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אימייל</w:t>
            </w: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 לא חוקי</w:t>
            </w:r>
          </w:p>
        </w:tc>
      </w:tr>
      <w:tr w:rsidR="007D0F43" w:rsidRPr="00841048" w14:paraId="7820EE2A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19A78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FBF43" w14:textId="01B91024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מספר טלפון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96D1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B000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C9289" w14:textId="1896181F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1E7FF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363C6B9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DB89F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06CE1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מספר טלפון לא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DA14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1A4D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ED028" w14:textId="4D7CD712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A483DF" w14:textId="709E4D90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קיבל מס' לא חוקי</w:t>
            </w:r>
          </w:p>
        </w:tc>
      </w:tr>
      <w:tr w:rsidR="00841048" w:rsidRPr="00841048" w14:paraId="4364FC8D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5C0EDD5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570B92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לחץ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Submit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בלי למלא שדות בכלל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07AFC0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9239F0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6991E32" w14:textId="4931DF94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2B28482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732747D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פיתחת דף האינטרנט בדפדפן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explorer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0D4DEB26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3D6115A8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0F623170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לא נתמך</w:t>
            </w:r>
          </w:p>
        </w:tc>
      </w:tr>
      <w:tr w:rsidR="00841048" w:rsidRPr="00841048" w14:paraId="76E69CB6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BB7E7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AE040" w14:textId="5F649C2F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פתיחת דף אינטרנט בדפדפן </w:t>
            </w:r>
            <w:r w:rsidR="00C17AF3"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Firefox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9CE17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4363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0274E" w14:textId="376B6E10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0C0F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BBC3F73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816F71E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412FD4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פתיחת דף האינטרנט בדפדפן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edge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78AB22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EE07E3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45570934" w14:textId="609411FB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3708E81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11684D03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האם הדף אינטרנט נגיש לבעלי מוגבלויות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56C4B3A0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האתר נגיש לבעלי מוגבלויות (</w:t>
            </w:r>
            <w:r w:rsidR="00C17AF3"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אייקו</w:t>
            </w:r>
            <w:r w:rsidR="00C17AF3" w:rsidRPr="00841048">
              <w:rPr>
                <w:rFonts w:asciiTheme="minorHAnsi" w:eastAsia="Calibri" w:hAnsiTheme="minorHAnsi" w:cstheme="minorHAnsi" w:hint="eastAsia"/>
                <w:color w:val="000000"/>
                <w:sz w:val="22"/>
                <w:szCs w:val="22"/>
                <w:rtl/>
              </w:rPr>
              <w:t>ן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של נגישות נמצא באתר)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75EA0B9F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האתר נגיש לבעלי מוגבלויות (</w:t>
            </w:r>
            <w:r w:rsidR="00C17AF3"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אייקו</w:t>
            </w:r>
            <w:r w:rsidR="00C17AF3" w:rsidRPr="00841048">
              <w:rPr>
                <w:rFonts w:asciiTheme="minorHAnsi" w:eastAsia="Calibri" w:hAnsiTheme="minorHAnsi" w:cstheme="minorHAnsi" w:hint="eastAsia"/>
                <w:color w:val="000000"/>
                <w:sz w:val="22"/>
                <w:szCs w:val="22"/>
                <w:rtl/>
              </w:rPr>
              <w:t>ן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של נגישות נמצא באתר)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025CB562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54ED4BC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9BD5F" w14:textId="37F6557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2AC5B" w14:textId="0142CCAD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האם תואם את מסמך האפיון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B0226" w14:textId="13584EA1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E615F" w14:textId="552FDDCB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כל המסכים נמצאים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2CD7" w14:textId="03B73081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6F7D7" w14:textId="2ECEB00D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חסרים מסכים</w:t>
            </w:r>
          </w:p>
        </w:tc>
      </w:tr>
      <w:tr w:rsidR="007D0F43" w:rsidRPr="00841048" w14:paraId="1B09BB62" w14:textId="77777777" w:rsidTr="00841048">
        <w:trPr>
          <w:cantSplit/>
          <w:trHeight w:val="220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5B7E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C50F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גופן המלל, צבע המלל, רקע האתר וכו'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BC55C" w14:textId="3E19A78E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F5741" w14:textId="2DF9BDC5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כתב קריא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323C4" w14:textId="38343FE2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8FF72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05FEEA8C" w14:textId="77777777" w:rsidTr="00841048">
        <w:trPr>
          <w:cantSplit/>
          <w:trHeight w:val="220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F66701F" w14:textId="77777777" w:rsidR="007D0F43" w:rsidRPr="00841048" w:rsidRDefault="007D0F43" w:rsidP="00841048">
            <w:pPr>
              <w:ind w:left="36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7E84713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צבע גופן האתר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4FBA0BC" w14:textId="0C27B202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4521773" w14:textId="27CDE2A0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צבע משתלב עם הרקע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C5A77BC" w14:textId="0B3D3343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B042C8" w14:textId="08E5DC9C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צבע לא משתלב עם הרקע</w:t>
            </w:r>
          </w:p>
        </w:tc>
      </w:tr>
    </w:tbl>
    <w:p w14:paraId="208A0760" w14:textId="77777777" w:rsidR="007E63BA" w:rsidRPr="007D0F43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</w:p>
    <w:sectPr w:rsidR="007E63BA" w:rsidRPr="007D0F43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98A9" w14:textId="77777777" w:rsidR="007D0F43" w:rsidRDefault="007D0F43" w:rsidP="004E6E9E">
      <w:r>
        <w:separator/>
      </w:r>
    </w:p>
  </w:endnote>
  <w:endnote w:type="continuationSeparator" w:id="0">
    <w:p w14:paraId="7AC1ED53" w14:textId="77777777" w:rsidR="007D0F43" w:rsidRDefault="007D0F43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B578" w14:textId="77777777" w:rsidR="00876C5F" w:rsidRDefault="00402350" w:rsidP="00402350">
    <w:pPr>
      <w:pStyle w:val="Footer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A312" w14:textId="77777777" w:rsidR="007D0F43" w:rsidRDefault="007D0F43" w:rsidP="004E6E9E">
      <w:r>
        <w:separator/>
      </w:r>
    </w:p>
  </w:footnote>
  <w:footnote w:type="continuationSeparator" w:id="0">
    <w:p w14:paraId="323D3206" w14:textId="77777777" w:rsidR="007D0F43" w:rsidRDefault="007D0F43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3DC" w14:textId="77777777" w:rsidR="00F16F4E" w:rsidRDefault="00F16F4E" w:rsidP="00C2071C">
    <w:pPr>
      <w:pStyle w:val="Header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3"/>
  </w:num>
  <w:num w:numId="2" w16cid:durableId="1991866295">
    <w:abstractNumId w:val="1"/>
  </w:num>
  <w:num w:numId="3" w16cid:durableId="925116057">
    <w:abstractNumId w:val="0"/>
  </w:num>
  <w:num w:numId="4" w16cid:durableId="48451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3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E6E9E"/>
  </w:style>
  <w:style w:type="paragraph" w:styleId="Footer">
    <w:name w:val="footer"/>
    <w:basedOn w:val="Normal"/>
    <w:link w:val="FooterChar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E6E9E"/>
  </w:style>
  <w:style w:type="paragraph" w:customStyle="1" w:styleId="Heading11">
    <w:name w:val="Heading 11"/>
    <w:basedOn w:val="Normal"/>
    <w:next w:val="Normal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Normal"/>
    <w:next w:val="BodyText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DefaultParagraphFont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1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אלכס גורבצ'וב</cp:lastModifiedBy>
  <cp:revision>1</cp:revision>
  <cp:lastPrinted>2021-02-16T07:13:00Z</cp:lastPrinted>
  <dcterms:created xsi:type="dcterms:W3CDTF">2022-12-01T14:00:00Z</dcterms:created>
  <dcterms:modified xsi:type="dcterms:W3CDTF">2022-12-01T14:58:00Z</dcterms:modified>
</cp:coreProperties>
</file>