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C3359" w14:textId="77777777" w:rsidR="00232D96" w:rsidRPr="005F17C4" w:rsidRDefault="00232D96" w:rsidP="00B61FA2">
      <w:pPr>
        <w:pStyle w:val="Title"/>
        <w:ind w:right="1134"/>
        <w:rPr>
          <w:rStyle w:val="BookTitle"/>
          <w:rFonts w:asciiTheme="minorBidi" w:hAnsiTheme="minorBidi" w:cstheme="minorBidi"/>
          <w:rtl/>
        </w:rPr>
      </w:pPr>
      <w:r w:rsidRPr="005F17C4">
        <w:rPr>
          <w:rStyle w:val="BookTitle"/>
          <w:rFonts w:asciiTheme="minorBidi" w:hAnsiTheme="minorBidi" w:cstheme="minorBidi"/>
          <w:rtl/>
        </w:rPr>
        <w:t>מסמך דרישות</w:t>
      </w:r>
    </w:p>
    <w:p w14:paraId="5F1AA689" w14:textId="77777777" w:rsidR="00232D96" w:rsidRDefault="00232D96" w:rsidP="00B61FA2">
      <w:pPr>
        <w:pStyle w:val="Subtitle"/>
        <w:ind w:right="1134"/>
        <w:rPr>
          <w:rFonts w:asciiTheme="minorBidi" w:hAnsiTheme="minorBidi" w:cstheme="minorBidi"/>
          <w:rtl/>
        </w:rPr>
      </w:pPr>
      <w:r w:rsidRPr="005F17C4">
        <w:rPr>
          <w:rFonts w:asciiTheme="minorBidi" w:hAnsiTheme="minorBidi" w:cstheme="minorBidi"/>
          <w:rtl/>
        </w:rPr>
        <w:t xml:space="preserve">מערכת </w:t>
      </w:r>
      <w:proofErr w:type="spellStart"/>
      <w:r w:rsidRPr="005F17C4">
        <w:rPr>
          <w:rFonts w:asciiTheme="minorBidi" w:hAnsiTheme="minorBidi" w:cstheme="minorBidi"/>
        </w:rPr>
        <w:t>ReFormat</w:t>
      </w:r>
      <w:proofErr w:type="spellEnd"/>
      <w:r w:rsidRPr="005F17C4">
        <w:rPr>
          <w:rFonts w:asciiTheme="minorBidi" w:hAnsiTheme="minorBidi" w:cstheme="minorBidi"/>
          <w:rtl/>
        </w:rPr>
        <w:t xml:space="preserve"> </w:t>
      </w:r>
      <w:proofErr w:type="spellStart"/>
      <w:r w:rsidRPr="005F17C4">
        <w:rPr>
          <w:rFonts w:asciiTheme="minorBidi" w:hAnsiTheme="minorBidi" w:cstheme="minorBidi"/>
          <w:rtl/>
        </w:rPr>
        <w:t>גירסה</w:t>
      </w:r>
      <w:proofErr w:type="spellEnd"/>
      <w:r w:rsidRPr="005F17C4">
        <w:rPr>
          <w:rFonts w:asciiTheme="minorBidi" w:hAnsiTheme="minorBidi" w:cstheme="minorBidi"/>
          <w:rtl/>
        </w:rPr>
        <w:t xml:space="preserve"> 8.0</w:t>
      </w:r>
    </w:p>
    <w:p w14:paraId="1C73C15E" w14:textId="77777777" w:rsidR="00232D96" w:rsidRPr="00E7037F" w:rsidRDefault="00232D96" w:rsidP="00B61FA2">
      <w:pPr>
        <w:ind w:right="1134"/>
        <w:rPr>
          <w:rtl/>
        </w:rPr>
      </w:pPr>
    </w:p>
    <w:p w14:paraId="1FCE06B2" w14:textId="77777777" w:rsidR="00232D96" w:rsidRPr="005F17C4" w:rsidRDefault="00232D96" w:rsidP="00B61FA2">
      <w:pPr>
        <w:pStyle w:val="Heading1"/>
        <w:numPr>
          <w:ilvl w:val="0"/>
          <w:numId w:val="5"/>
        </w:numPr>
        <w:ind w:left="0" w:right="1134" w:firstLine="0"/>
        <w:rPr>
          <w:rFonts w:asciiTheme="minorBidi" w:hAnsiTheme="minorBidi" w:cstheme="minorBidi"/>
          <w:rtl/>
        </w:rPr>
      </w:pPr>
      <w:bookmarkStart w:id="0" w:name="_Toc383434915"/>
      <w:r w:rsidRPr="005F17C4">
        <w:rPr>
          <w:rFonts w:asciiTheme="minorBidi" w:hAnsiTheme="minorBidi" w:cstheme="minorBidi"/>
          <w:rtl/>
        </w:rPr>
        <w:t>תיאור המערכת</w:t>
      </w:r>
      <w:bookmarkEnd w:id="0"/>
    </w:p>
    <w:p w14:paraId="3DE3A272" w14:textId="77777777" w:rsidR="00232D96" w:rsidRPr="005F17C4" w:rsidRDefault="00232D96" w:rsidP="00B61FA2">
      <w:pPr>
        <w:ind w:left="360" w:right="1134"/>
        <w:rPr>
          <w:rFonts w:asciiTheme="minorBidi" w:hAnsiTheme="minorBidi"/>
          <w:rtl/>
        </w:rPr>
      </w:pPr>
      <w:r w:rsidRPr="005F17C4">
        <w:rPr>
          <w:rFonts w:asciiTheme="minorBidi" w:hAnsiTheme="minorBidi"/>
          <w:rtl/>
        </w:rPr>
        <w:t xml:space="preserve">מערכת </w:t>
      </w:r>
      <w:proofErr w:type="spellStart"/>
      <w:r w:rsidRPr="005F17C4">
        <w:rPr>
          <w:rFonts w:asciiTheme="minorBidi" w:hAnsiTheme="minorBidi"/>
        </w:rPr>
        <w:t>ReFormat</w:t>
      </w:r>
      <w:proofErr w:type="spellEnd"/>
      <w:r w:rsidRPr="005F17C4">
        <w:rPr>
          <w:rFonts w:asciiTheme="minorBidi" w:hAnsiTheme="minorBidi"/>
          <w:rtl/>
        </w:rPr>
        <w:t xml:space="preserve"> מטרתה להסב נתוני לידים מחברות שונות לפורמט אחיד שאותו מערכת הטיפול </w:t>
      </w:r>
      <w:proofErr w:type="spellStart"/>
      <w:r w:rsidRPr="005F17C4">
        <w:rPr>
          <w:rFonts w:asciiTheme="minorBidi" w:hAnsiTheme="minorBidi"/>
          <w:rtl/>
        </w:rPr>
        <w:t>בלידים</w:t>
      </w:r>
      <w:proofErr w:type="spellEnd"/>
      <w:r w:rsidRPr="005F17C4">
        <w:rPr>
          <w:rFonts w:asciiTheme="minorBidi" w:hAnsiTheme="minorBidi"/>
          <w:rtl/>
        </w:rPr>
        <w:t xml:space="preserve"> יודעת להתמודד.</w:t>
      </w:r>
    </w:p>
    <w:p w14:paraId="60DBC9B3" w14:textId="77777777" w:rsidR="00232D96" w:rsidRPr="005F17C4" w:rsidRDefault="00232D96" w:rsidP="00B61FA2">
      <w:pPr>
        <w:pStyle w:val="Heading1"/>
        <w:numPr>
          <w:ilvl w:val="0"/>
          <w:numId w:val="5"/>
        </w:numPr>
        <w:ind w:left="0" w:right="1134" w:firstLine="0"/>
        <w:rPr>
          <w:rFonts w:asciiTheme="minorBidi" w:hAnsiTheme="minorBidi" w:cstheme="minorBidi"/>
          <w:rtl/>
        </w:rPr>
      </w:pPr>
      <w:bookmarkStart w:id="1" w:name="_Toc383434916"/>
      <w:r w:rsidRPr="005F17C4">
        <w:rPr>
          <w:rFonts w:asciiTheme="minorBidi" w:hAnsiTheme="minorBidi" w:cstheme="minorBidi"/>
          <w:rtl/>
        </w:rPr>
        <w:t>דרישות עסקיות</w:t>
      </w:r>
      <w:bookmarkEnd w:id="1"/>
    </w:p>
    <w:p w14:paraId="6AD5D382" w14:textId="77777777" w:rsidR="00232D96" w:rsidRPr="005F17C4" w:rsidRDefault="00232D96" w:rsidP="00B61FA2">
      <w:pPr>
        <w:pStyle w:val="Heading2"/>
        <w:ind w:left="360" w:right="1134"/>
        <w:rPr>
          <w:rFonts w:asciiTheme="minorBidi" w:hAnsiTheme="minorBidi" w:cstheme="minorBidi"/>
          <w:rtl/>
        </w:rPr>
      </w:pPr>
      <w:bookmarkStart w:id="2" w:name="_Toc383434917"/>
      <w:r w:rsidRPr="005F17C4">
        <w:rPr>
          <w:rFonts w:asciiTheme="minorBidi" w:hAnsiTheme="minorBidi" w:cstheme="minorBidi"/>
          <w:rtl/>
        </w:rPr>
        <w:t>2.1 חברות</w:t>
      </w:r>
      <w:bookmarkEnd w:id="2"/>
    </w:p>
    <w:p w14:paraId="28200941" w14:textId="77777777" w:rsidR="00232D96" w:rsidRPr="005F17C4" w:rsidRDefault="00232D96" w:rsidP="00B61FA2">
      <w:pPr>
        <w:pStyle w:val="ListParagraph"/>
        <w:numPr>
          <w:ilvl w:val="0"/>
          <w:numId w:val="6"/>
        </w:numPr>
        <w:ind w:left="1080" w:right="1134"/>
        <w:rPr>
          <w:rFonts w:asciiTheme="minorBidi" w:hAnsiTheme="minorBidi"/>
        </w:rPr>
      </w:pPr>
      <w:r w:rsidRPr="005F17C4">
        <w:rPr>
          <w:rFonts w:asciiTheme="minorBidi" w:hAnsiTheme="minorBidi"/>
          <w:rtl/>
        </w:rPr>
        <w:t>המערכת אמורה לתמוך בשלוש חברות קיימות, בעתיד ייתכן ותתמוך במספר חברות רב יותר.</w:t>
      </w:r>
    </w:p>
    <w:p w14:paraId="700FD329" w14:textId="77777777" w:rsidR="00232D96" w:rsidRPr="005F17C4" w:rsidRDefault="00232D96" w:rsidP="00B61FA2">
      <w:pPr>
        <w:pStyle w:val="ListParagraph"/>
        <w:numPr>
          <w:ilvl w:val="0"/>
          <w:numId w:val="6"/>
        </w:numPr>
        <w:ind w:left="1080" w:right="1134"/>
        <w:rPr>
          <w:rFonts w:asciiTheme="minorBidi" w:hAnsiTheme="minorBidi"/>
        </w:rPr>
      </w:pPr>
      <w:r w:rsidRPr="005F17C4">
        <w:rPr>
          <w:rFonts w:asciiTheme="minorBidi" w:hAnsiTheme="minorBidi"/>
          <w:rtl/>
        </w:rPr>
        <w:t>כל חברה עובדת עם פורמט שונה לשמירת נתוני הלידים שלו.</w:t>
      </w:r>
    </w:p>
    <w:p w14:paraId="2A24AFDA" w14:textId="77777777" w:rsidR="00232D96" w:rsidRPr="005F17C4" w:rsidRDefault="00232D96" w:rsidP="00B61FA2">
      <w:pPr>
        <w:pStyle w:val="ListParagraph"/>
        <w:numPr>
          <w:ilvl w:val="0"/>
          <w:numId w:val="6"/>
        </w:numPr>
        <w:ind w:left="1080" w:right="1134"/>
        <w:rPr>
          <w:rFonts w:asciiTheme="minorBidi" w:hAnsiTheme="minorBidi"/>
        </w:rPr>
      </w:pPr>
      <w:r w:rsidRPr="005F17C4">
        <w:rPr>
          <w:rFonts w:asciiTheme="minorBidi" w:hAnsiTheme="minorBidi"/>
          <w:rtl/>
        </w:rPr>
        <w:t>המערכת תוודא נכונות נתונים לפני ההסבה</w:t>
      </w:r>
    </w:p>
    <w:p w14:paraId="5C7AFDA8" w14:textId="77777777" w:rsidR="00232D96" w:rsidRPr="005F17C4" w:rsidRDefault="00232D96" w:rsidP="00B61FA2">
      <w:pPr>
        <w:pStyle w:val="Heading2"/>
        <w:ind w:left="360" w:right="1134"/>
        <w:rPr>
          <w:rFonts w:asciiTheme="minorBidi" w:hAnsiTheme="minorBidi" w:cstheme="minorBidi"/>
          <w:rtl/>
        </w:rPr>
      </w:pPr>
      <w:bookmarkStart w:id="3" w:name="_Toc383434918"/>
      <w:r w:rsidRPr="005F17C4">
        <w:rPr>
          <w:rFonts w:asciiTheme="minorBidi" w:hAnsiTheme="minorBidi" w:cstheme="minorBidi"/>
          <w:rtl/>
        </w:rPr>
        <w:t>2.2 תוצרים</w:t>
      </w:r>
      <w:bookmarkEnd w:id="3"/>
    </w:p>
    <w:p w14:paraId="75621076" w14:textId="77777777" w:rsidR="00232D96" w:rsidRPr="005F17C4" w:rsidRDefault="00232D96" w:rsidP="00B61FA2">
      <w:pPr>
        <w:pStyle w:val="ListParagraph"/>
        <w:numPr>
          <w:ilvl w:val="0"/>
          <w:numId w:val="7"/>
        </w:numPr>
        <w:ind w:left="1080" w:right="1134"/>
        <w:rPr>
          <w:rFonts w:asciiTheme="minorBidi" w:hAnsiTheme="minorBidi"/>
        </w:rPr>
      </w:pPr>
      <w:r w:rsidRPr="005F17C4">
        <w:rPr>
          <w:rFonts w:asciiTheme="minorBidi" w:hAnsiTheme="minorBidi"/>
          <w:rtl/>
        </w:rPr>
        <w:t>המערכת תוציא קובץ בפורמט אחיד ללא קשר לחברה ממנה קובץ הלידים הגיע, בהתאם לדרישות מערכת ניהול לידים.</w:t>
      </w:r>
    </w:p>
    <w:p w14:paraId="4E1E776D" w14:textId="77777777" w:rsidR="00232D96" w:rsidRPr="005F17C4" w:rsidRDefault="00232D96" w:rsidP="00B61FA2">
      <w:pPr>
        <w:pStyle w:val="ListParagraph"/>
        <w:numPr>
          <w:ilvl w:val="0"/>
          <w:numId w:val="7"/>
        </w:numPr>
        <w:ind w:left="1080" w:right="1134"/>
        <w:rPr>
          <w:rFonts w:asciiTheme="minorBidi" w:hAnsiTheme="minorBidi"/>
        </w:rPr>
      </w:pPr>
      <w:r w:rsidRPr="005F17C4">
        <w:rPr>
          <w:rFonts w:asciiTheme="minorBidi" w:hAnsiTheme="minorBidi"/>
          <w:rtl/>
        </w:rPr>
        <w:t>המערכת תאפשר שמירת היסטוריית הסבות הנתונים וצפייה בהיסטוריה זו.</w:t>
      </w:r>
    </w:p>
    <w:p w14:paraId="01D8747B" w14:textId="77777777" w:rsidR="00232D96" w:rsidRPr="005F17C4" w:rsidRDefault="00232D96" w:rsidP="00B61FA2">
      <w:pPr>
        <w:pStyle w:val="ListParagraph"/>
        <w:numPr>
          <w:ilvl w:val="0"/>
          <w:numId w:val="7"/>
        </w:numPr>
        <w:ind w:left="1080" w:right="1134"/>
        <w:rPr>
          <w:rFonts w:asciiTheme="minorBidi" w:hAnsiTheme="minorBidi"/>
        </w:rPr>
      </w:pPr>
      <w:r w:rsidRPr="005F17C4">
        <w:rPr>
          <w:rFonts w:asciiTheme="minorBidi" w:hAnsiTheme="minorBidi"/>
          <w:rtl/>
        </w:rPr>
        <w:t>המערכת תשמור רשימת כשלים בהסבה ותאפשר צפייה ברשימה זו, במטרה לאפשר למשתמש להסב ולהזין ידנית את הלידים שכשלו בהסבה</w:t>
      </w:r>
    </w:p>
    <w:p w14:paraId="67F94B07" w14:textId="77777777" w:rsidR="00232D96" w:rsidRPr="005F17C4" w:rsidRDefault="00232D96" w:rsidP="00B61FA2">
      <w:pPr>
        <w:pStyle w:val="Heading2"/>
        <w:ind w:left="360" w:right="1134"/>
        <w:rPr>
          <w:rFonts w:asciiTheme="minorBidi" w:hAnsiTheme="minorBidi" w:cstheme="minorBidi"/>
          <w:rtl/>
        </w:rPr>
      </w:pPr>
      <w:bookmarkStart w:id="4" w:name="_Toc383434919"/>
      <w:r w:rsidRPr="005F17C4">
        <w:rPr>
          <w:rFonts w:asciiTheme="minorBidi" w:hAnsiTheme="minorBidi" w:cstheme="minorBidi"/>
          <w:rtl/>
        </w:rPr>
        <w:t>2.3 יעדים</w:t>
      </w:r>
      <w:bookmarkEnd w:id="4"/>
    </w:p>
    <w:p w14:paraId="61C03C29" w14:textId="77777777" w:rsidR="00232D96" w:rsidRPr="005F17C4" w:rsidRDefault="00232D96" w:rsidP="00B61FA2">
      <w:pPr>
        <w:pStyle w:val="ListParagraph"/>
        <w:numPr>
          <w:ilvl w:val="0"/>
          <w:numId w:val="8"/>
        </w:numPr>
        <w:ind w:left="1080" w:right="1134"/>
        <w:rPr>
          <w:rFonts w:asciiTheme="minorBidi" w:hAnsiTheme="minorBidi"/>
          <w:rtl/>
        </w:rPr>
      </w:pPr>
      <w:r w:rsidRPr="005F17C4">
        <w:rPr>
          <w:rFonts w:asciiTheme="minorBidi" w:hAnsiTheme="minorBidi"/>
          <w:rtl/>
        </w:rPr>
        <w:t>המערכת תתוכנן באופן שהוספת חברה עתידית תעשה  באופן נוח שמצריך מינימום שינוי תכנותי</w:t>
      </w:r>
    </w:p>
    <w:p w14:paraId="26D0E1F7" w14:textId="77777777" w:rsidR="00232D96" w:rsidRPr="005F17C4" w:rsidRDefault="00232D96" w:rsidP="00232D96">
      <w:pPr>
        <w:rPr>
          <w:rFonts w:asciiTheme="minorBidi" w:hAnsiTheme="minorBidi"/>
          <w:rtl/>
        </w:rPr>
      </w:pPr>
    </w:p>
    <w:p w14:paraId="75282FD2" w14:textId="77777777" w:rsidR="007E63BA" w:rsidRPr="00232D96" w:rsidRDefault="007E63BA" w:rsidP="00232D96">
      <w:pPr>
        <w:ind w:right="1134"/>
      </w:pPr>
    </w:p>
    <w:sectPr w:rsidR="007E63BA" w:rsidRPr="00232D96" w:rsidSect="00876C5F">
      <w:headerReference w:type="default" r:id="rId7"/>
      <w:footerReference w:type="default" r:id="rId8"/>
      <w:pgSz w:w="12240" w:h="15840"/>
      <w:pgMar w:top="1808" w:right="880" w:bottom="0" w:left="0" w:header="426" w:footer="466" w:gutter="0"/>
      <w:cols w:space="720" w:equalWidth="0">
        <w:col w:w="11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84407" w14:textId="77777777" w:rsidR="00232D96" w:rsidRDefault="00232D96" w:rsidP="004E6E9E">
      <w:pPr>
        <w:spacing w:after="0" w:line="240" w:lineRule="auto"/>
      </w:pPr>
      <w:r>
        <w:separator/>
      </w:r>
    </w:p>
  </w:endnote>
  <w:endnote w:type="continuationSeparator" w:id="0">
    <w:p w14:paraId="431CC53C" w14:textId="77777777" w:rsidR="00232D96" w:rsidRDefault="00232D96" w:rsidP="004E6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9E46D" w14:textId="77777777" w:rsidR="00876C5F" w:rsidRDefault="00402350" w:rsidP="00402350">
    <w:pPr>
      <w:pStyle w:val="Footer"/>
    </w:pPr>
    <w:r w:rsidRPr="00402350">
      <w:rPr>
        <w:noProof/>
      </w:rPr>
      <w:drawing>
        <wp:anchor distT="0" distB="0" distL="114300" distR="114300" simplePos="0" relativeHeight="251658240" behindDoc="0" locked="0" layoutInCell="1" allowOverlap="1" wp14:anchorId="587FF7D3" wp14:editId="40534E2B">
          <wp:simplePos x="0" y="0"/>
          <wp:positionH relativeFrom="column">
            <wp:posOffset>43383</wp:posOffset>
          </wp:positionH>
          <wp:positionV relativeFrom="paragraph">
            <wp:posOffset>-461848</wp:posOffset>
          </wp:positionV>
          <wp:extent cx="885720" cy="885720"/>
          <wp:effectExtent l="0" t="0" r="0" b="0"/>
          <wp:wrapSquare wrapText="bothSides"/>
          <wp:docPr id="12" name="Picture 11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D5B8B34F-DFCB-5208-45CD-CD44786ED7D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D5B8B34F-DFCB-5208-45CD-CD44786ED7D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EFD"/>
                      </a:clrFrom>
                      <a:clrTo>
                        <a:srgbClr val="FFFEF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720" cy="885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F8A5F" w14:textId="77777777" w:rsidR="00232D96" w:rsidRDefault="00232D96" w:rsidP="004E6E9E">
      <w:pPr>
        <w:spacing w:after="0" w:line="240" w:lineRule="auto"/>
      </w:pPr>
      <w:r>
        <w:separator/>
      </w:r>
    </w:p>
  </w:footnote>
  <w:footnote w:type="continuationSeparator" w:id="0">
    <w:p w14:paraId="5216E471" w14:textId="77777777" w:rsidR="00232D96" w:rsidRDefault="00232D96" w:rsidP="004E6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057B4" w14:textId="77777777" w:rsidR="00F16F4E" w:rsidRDefault="00F16F4E" w:rsidP="00C2071C">
    <w:pPr>
      <w:pStyle w:val="Header"/>
      <w:jc w:val="center"/>
    </w:pPr>
    <w:r w:rsidRPr="008B6A04">
      <w:rPr>
        <w:noProof/>
      </w:rPr>
      <w:drawing>
        <wp:inline distT="0" distB="0" distL="0" distR="0" wp14:anchorId="3A02EFDE" wp14:editId="1DB8E042">
          <wp:extent cx="4477338" cy="623875"/>
          <wp:effectExtent l="0" t="0" r="0" b="5080"/>
          <wp:docPr id="35" name="תמונה 15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1A71DEBE-3227-4549-95BC-1F7106B3E2D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תמונה 15" descr="Logo&#10;&#10;Description automatically generated">
                    <a:extLst>
                      <a:ext uri="{FF2B5EF4-FFF2-40B4-BE49-F238E27FC236}">
                        <a16:creationId xmlns:a16="http://schemas.microsoft.com/office/drawing/2014/main" id="{1A71DEBE-3227-4549-95BC-1F7106B3E2D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clrChange>
                      <a:clrFrom>
                        <a:srgbClr val="FFFEFD"/>
                      </a:clrFrom>
                      <a:clrTo>
                        <a:srgbClr val="FFFEFD">
                          <a:alpha val="0"/>
                        </a:srgbClr>
                      </a:clrTo>
                    </a:clrChange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9943" cy="62841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41A4"/>
    <w:multiLevelType w:val="hybridMultilevel"/>
    <w:tmpl w:val="E3F85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4189F"/>
    <w:multiLevelType w:val="hybridMultilevel"/>
    <w:tmpl w:val="A184C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D2D5E"/>
    <w:multiLevelType w:val="hybridMultilevel"/>
    <w:tmpl w:val="746C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F75B0"/>
    <w:multiLevelType w:val="hybridMultilevel"/>
    <w:tmpl w:val="8A5C63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61DD9"/>
    <w:multiLevelType w:val="multilevel"/>
    <w:tmpl w:val="987A08A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5" w15:restartNumberingAfterBreak="0">
    <w:nsid w:val="517E0BE7"/>
    <w:multiLevelType w:val="hybridMultilevel"/>
    <w:tmpl w:val="BEEAAD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3E3AD6"/>
    <w:multiLevelType w:val="hybridMultilevel"/>
    <w:tmpl w:val="E23801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7485D"/>
    <w:multiLevelType w:val="multilevel"/>
    <w:tmpl w:val="1BDC0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0018047">
    <w:abstractNumId w:val="6"/>
  </w:num>
  <w:num w:numId="2" w16cid:durableId="1991866295">
    <w:abstractNumId w:val="4"/>
  </w:num>
  <w:num w:numId="3" w16cid:durableId="925116057">
    <w:abstractNumId w:val="3"/>
  </w:num>
  <w:num w:numId="4" w16cid:durableId="484514158">
    <w:abstractNumId w:val="5"/>
  </w:num>
  <w:num w:numId="5" w16cid:durableId="185874342">
    <w:abstractNumId w:val="7"/>
  </w:num>
  <w:num w:numId="6" w16cid:durableId="246034728">
    <w:abstractNumId w:val="1"/>
  </w:num>
  <w:num w:numId="7" w16cid:durableId="270747281">
    <w:abstractNumId w:val="2"/>
  </w:num>
  <w:num w:numId="8" w16cid:durableId="1492677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D96"/>
    <w:rsid w:val="00002857"/>
    <w:rsid w:val="00021C7A"/>
    <w:rsid w:val="00023790"/>
    <w:rsid w:val="00034BE2"/>
    <w:rsid w:val="000436F5"/>
    <w:rsid w:val="000605E2"/>
    <w:rsid w:val="00075E07"/>
    <w:rsid w:val="000E2A29"/>
    <w:rsid w:val="000F1972"/>
    <w:rsid w:val="001056CF"/>
    <w:rsid w:val="00107559"/>
    <w:rsid w:val="00121F59"/>
    <w:rsid w:val="00141A2E"/>
    <w:rsid w:val="0017041C"/>
    <w:rsid w:val="001B4064"/>
    <w:rsid w:val="001D1CA1"/>
    <w:rsid w:val="001D2919"/>
    <w:rsid w:val="001E44E0"/>
    <w:rsid w:val="001E493B"/>
    <w:rsid w:val="001E52B7"/>
    <w:rsid w:val="0020332A"/>
    <w:rsid w:val="00212AF0"/>
    <w:rsid w:val="00232D96"/>
    <w:rsid w:val="0023582B"/>
    <w:rsid w:val="003246FE"/>
    <w:rsid w:val="00325120"/>
    <w:rsid w:val="0035232A"/>
    <w:rsid w:val="00395483"/>
    <w:rsid w:val="003B25C6"/>
    <w:rsid w:val="003D0F3F"/>
    <w:rsid w:val="003F1577"/>
    <w:rsid w:val="00402350"/>
    <w:rsid w:val="004067A3"/>
    <w:rsid w:val="004155ED"/>
    <w:rsid w:val="00423D0D"/>
    <w:rsid w:val="00450C1F"/>
    <w:rsid w:val="00460A08"/>
    <w:rsid w:val="00470013"/>
    <w:rsid w:val="00485C3D"/>
    <w:rsid w:val="00495522"/>
    <w:rsid w:val="004A3244"/>
    <w:rsid w:val="004A4C17"/>
    <w:rsid w:val="004E6E9E"/>
    <w:rsid w:val="0050064A"/>
    <w:rsid w:val="005070DE"/>
    <w:rsid w:val="00537A46"/>
    <w:rsid w:val="005854F1"/>
    <w:rsid w:val="00596D38"/>
    <w:rsid w:val="005B1591"/>
    <w:rsid w:val="005B2DED"/>
    <w:rsid w:val="005B60C8"/>
    <w:rsid w:val="005E4F5F"/>
    <w:rsid w:val="005F2A34"/>
    <w:rsid w:val="005F749F"/>
    <w:rsid w:val="00611C16"/>
    <w:rsid w:val="00660C23"/>
    <w:rsid w:val="006640D3"/>
    <w:rsid w:val="006A476D"/>
    <w:rsid w:val="006B5B0A"/>
    <w:rsid w:val="006E0E95"/>
    <w:rsid w:val="006F0B86"/>
    <w:rsid w:val="006F4C2A"/>
    <w:rsid w:val="0070606A"/>
    <w:rsid w:val="0074786E"/>
    <w:rsid w:val="007A1D5C"/>
    <w:rsid w:val="007A76DE"/>
    <w:rsid w:val="007B455E"/>
    <w:rsid w:val="007C2582"/>
    <w:rsid w:val="007E1358"/>
    <w:rsid w:val="007E63BA"/>
    <w:rsid w:val="007F3CFF"/>
    <w:rsid w:val="00840009"/>
    <w:rsid w:val="0084278F"/>
    <w:rsid w:val="0087589E"/>
    <w:rsid w:val="00876C5F"/>
    <w:rsid w:val="008B6A04"/>
    <w:rsid w:val="009020E9"/>
    <w:rsid w:val="009230D4"/>
    <w:rsid w:val="00927FF2"/>
    <w:rsid w:val="00931FD3"/>
    <w:rsid w:val="00981909"/>
    <w:rsid w:val="00987908"/>
    <w:rsid w:val="00995ED3"/>
    <w:rsid w:val="009E711D"/>
    <w:rsid w:val="00A2087D"/>
    <w:rsid w:val="00A31568"/>
    <w:rsid w:val="00A338F0"/>
    <w:rsid w:val="00A66199"/>
    <w:rsid w:val="00A7537F"/>
    <w:rsid w:val="00A871A9"/>
    <w:rsid w:val="00A925DE"/>
    <w:rsid w:val="00AA1B76"/>
    <w:rsid w:val="00AA468E"/>
    <w:rsid w:val="00AE18B2"/>
    <w:rsid w:val="00AE1B08"/>
    <w:rsid w:val="00AE375E"/>
    <w:rsid w:val="00B15B67"/>
    <w:rsid w:val="00B2366D"/>
    <w:rsid w:val="00B4718C"/>
    <w:rsid w:val="00B520DF"/>
    <w:rsid w:val="00B61FA2"/>
    <w:rsid w:val="00B845E7"/>
    <w:rsid w:val="00B9313F"/>
    <w:rsid w:val="00BB3D99"/>
    <w:rsid w:val="00BE3089"/>
    <w:rsid w:val="00BE5EF5"/>
    <w:rsid w:val="00BE707F"/>
    <w:rsid w:val="00BF5600"/>
    <w:rsid w:val="00C0367B"/>
    <w:rsid w:val="00C068B5"/>
    <w:rsid w:val="00C13929"/>
    <w:rsid w:val="00C2071C"/>
    <w:rsid w:val="00C360AA"/>
    <w:rsid w:val="00C47108"/>
    <w:rsid w:val="00C5787D"/>
    <w:rsid w:val="00C72C9F"/>
    <w:rsid w:val="00C9412C"/>
    <w:rsid w:val="00CB5DBD"/>
    <w:rsid w:val="00CC2C3B"/>
    <w:rsid w:val="00CC5FED"/>
    <w:rsid w:val="00CD2FDB"/>
    <w:rsid w:val="00CD386B"/>
    <w:rsid w:val="00D105E6"/>
    <w:rsid w:val="00D15098"/>
    <w:rsid w:val="00D273F4"/>
    <w:rsid w:val="00D3395E"/>
    <w:rsid w:val="00D41E57"/>
    <w:rsid w:val="00D57BB6"/>
    <w:rsid w:val="00D62C10"/>
    <w:rsid w:val="00D62FE8"/>
    <w:rsid w:val="00D6389B"/>
    <w:rsid w:val="00D917A9"/>
    <w:rsid w:val="00D9509B"/>
    <w:rsid w:val="00DE1857"/>
    <w:rsid w:val="00E01442"/>
    <w:rsid w:val="00E32CA3"/>
    <w:rsid w:val="00E52509"/>
    <w:rsid w:val="00E546D2"/>
    <w:rsid w:val="00E61B07"/>
    <w:rsid w:val="00E71070"/>
    <w:rsid w:val="00E950C4"/>
    <w:rsid w:val="00EA0544"/>
    <w:rsid w:val="00EB4B4C"/>
    <w:rsid w:val="00EB4DAE"/>
    <w:rsid w:val="00EC45EB"/>
    <w:rsid w:val="00EE0DB4"/>
    <w:rsid w:val="00EE23FD"/>
    <w:rsid w:val="00EF053B"/>
    <w:rsid w:val="00F15348"/>
    <w:rsid w:val="00F16F4E"/>
    <w:rsid w:val="00F325FE"/>
    <w:rsid w:val="00F56EA9"/>
    <w:rsid w:val="00F84719"/>
    <w:rsid w:val="00FC3E13"/>
    <w:rsid w:val="00FD17B3"/>
    <w:rsid w:val="00FF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941E0"/>
  <w15:chartTrackingRefBased/>
  <w15:docId w15:val="{CD12DC8A-D2AB-4343-A80C-E7BAEB5C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D96"/>
    <w:pPr>
      <w:bidi/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854F1"/>
    <w:pPr>
      <w:keepNext/>
      <w:keepLines/>
      <w:spacing w:before="240" w:after="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D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A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E9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E9E"/>
  </w:style>
  <w:style w:type="paragraph" w:styleId="Footer">
    <w:name w:val="footer"/>
    <w:basedOn w:val="Normal"/>
    <w:link w:val="FooterChar"/>
    <w:uiPriority w:val="99"/>
    <w:unhideWhenUsed/>
    <w:rsid w:val="004E6E9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E9E"/>
  </w:style>
  <w:style w:type="paragraph" w:customStyle="1" w:styleId="Heading11">
    <w:name w:val="Heading 11"/>
    <w:basedOn w:val="Normal"/>
    <w:next w:val="Normal"/>
    <w:uiPriority w:val="1"/>
    <w:qFormat/>
    <w:rsid w:val="005854F1"/>
    <w:pPr>
      <w:widowControl w:val="0"/>
      <w:autoSpaceDE w:val="0"/>
      <w:autoSpaceDN w:val="0"/>
      <w:bidi w:val="0"/>
      <w:adjustRightInd w:val="0"/>
      <w:spacing w:after="0" w:line="240" w:lineRule="auto"/>
      <w:ind w:left="1312"/>
      <w:outlineLvl w:val="0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854F1"/>
    <w:rPr>
      <w:rFonts w:ascii="Arial" w:hAnsi="Arial" w:cs="Arial"/>
      <w:b/>
      <w:bCs/>
      <w:sz w:val="24"/>
      <w:szCs w:val="24"/>
    </w:rPr>
  </w:style>
  <w:style w:type="paragraph" w:customStyle="1" w:styleId="BodyText1">
    <w:name w:val="Body Text1"/>
    <w:basedOn w:val="Normal"/>
    <w:next w:val="BodyText"/>
    <w:link w:val="BodyTextChar"/>
    <w:uiPriority w:val="1"/>
    <w:qFormat/>
    <w:rsid w:val="005854F1"/>
    <w:pPr>
      <w:widowControl w:val="0"/>
      <w:autoSpaceDE w:val="0"/>
      <w:autoSpaceDN w:val="0"/>
      <w:bidi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1"/>
    <w:uiPriority w:val="1"/>
    <w:rsid w:val="005854F1"/>
    <w:rPr>
      <w:rFonts w:ascii="Arial" w:hAnsi="Arial" w:cs="Arial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5854F1"/>
    <w:pPr>
      <w:widowControl w:val="0"/>
      <w:autoSpaceDE w:val="0"/>
      <w:autoSpaceDN w:val="0"/>
      <w:bidi w:val="0"/>
      <w:adjustRightInd w:val="0"/>
      <w:spacing w:before="54" w:after="0" w:line="240" w:lineRule="auto"/>
      <w:jc w:val="right"/>
    </w:pPr>
    <w:rPr>
      <w:rFonts w:ascii="Miriam" w:eastAsia="Times New Roman" w:hAnsi="Miriam" w:cs="Miriam"/>
      <w:sz w:val="24"/>
      <w:szCs w:val="24"/>
    </w:rPr>
  </w:style>
  <w:style w:type="character" w:customStyle="1" w:styleId="Heading1Char1">
    <w:name w:val="Heading 1 Char1"/>
    <w:basedOn w:val="DefaultParagraphFont"/>
    <w:uiPriority w:val="9"/>
    <w:rsid w:val="00585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1"/>
    <w:uiPriority w:val="99"/>
    <w:semiHidden/>
    <w:unhideWhenUsed/>
    <w:rsid w:val="005854F1"/>
    <w:pPr>
      <w:spacing w:after="120"/>
    </w:pPr>
  </w:style>
  <w:style w:type="character" w:customStyle="1" w:styleId="BodyTextChar1">
    <w:name w:val="Body Text Char1"/>
    <w:basedOn w:val="DefaultParagraphFont"/>
    <w:link w:val="BodyText"/>
    <w:uiPriority w:val="99"/>
    <w:semiHidden/>
    <w:rsid w:val="005854F1"/>
  </w:style>
  <w:style w:type="character" w:customStyle="1" w:styleId="Heading2Char">
    <w:name w:val="Heading 2 Char"/>
    <w:basedOn w:val="DefaultParagraphFont"/>
    <w:link w:val="Heading2"/>
    <w:uiPriority w:val="9"/>
    <w:rsid w:val="00232D9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232D96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232D9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2D9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D9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2D9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9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1800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956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14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43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38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95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884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0340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60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451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642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59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8019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295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854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217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g\OneDrive%20-%20Academic%20Western%20Galilee%20College\Documents\Personal\&#1502;&#1514;&#1504;&#1505;\QA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אלכס גורבצ'וב</dc:creator>
  <cp:keywords/>
  <dc:description/>
  <cp:lastModifiedBy>אלכס גורבצ'וב</cp:lastModifiedBy>
  <cp:revision>2</cp:revision>
  <cp:lastPrinted>2021-02-16T07:13:00Z</cp:lastPrinted>
  <dcterms:created xsi:type="dcterms:W3CDTF">2022-10-24T12:06:00Z</dcterms:created>
  <dcterms:modified xsi:type="dcterms:W3CDTF">2022-10-24T12:07:00Z</dcterms:modified>
</cp:coreProperties>
</file>